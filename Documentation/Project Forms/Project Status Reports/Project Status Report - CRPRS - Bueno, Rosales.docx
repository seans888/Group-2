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016E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9016E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774444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</w:t>
            </w:r>
            <w:r w:rsidR="00774444">
              <w:rPr>
                <w:rFonts w:cs="Arial"/>
                <w:sz w:val="20"/>
              </w:rPr>
              <w:t xml:space="preserve"> assigned</w:t>
            </w:r>
            <w:r w:rsidR="005C461C">
              <w:rPr>
                <w:rFonts w:cs="Arial"/>
                <w:sz w:val="20"/>
              </w:rPr>
              <w:t xml:space="preserve">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5C461C">
              <w:rPr>
                <w:rFonts w:cs="Arial"/>
                <w:sz w:val="20"/>
              </w:rPr>
              <w:t>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74444" w:rsidRDefault="00774444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Starting to organize project.</w:t>
            </w:r>
          </w:p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Conceptualization of work flow.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Consulting </w:t>
            </w:r>
            <w:r w:rsidR="00774444">
              <w:rPr>
                <w:rFonts w:cs="Arial"/>
                <w:sz w:val="20"/>
              </w:rPr>
              <w:t xml:space="preserve">a </w:t>
            </w:r>
            <w:r>
              <w:rPr>
                <w:rFonts w:cs="Arial"/>
                <w:sz w:val="20"/>
              </w:rPr>
              <w:t>Project Adviser</w:t>
            </w:r>
            <w:r w:rsidR="00774444">
              <w:rPr>
                <w:rFonts w:cs="Arial"/>
                <w:sz w:val="20"/>
              </w:rPr>
              <w:t xml:space="preserve"> on IT Professors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</w:t>
            </w:r>
            <w:r w:rsidR="00751787">
              <w:rPr>
                <w:rFonts w:cs="Arial"/>
                <w:sz w:val="20"/>
              </w:rPr>
              <w:t xml:space="preserve">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Learning how to use repository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Project within the class</w:t>
            </w:r>
          </w:p>
        </w:tc>
      </w:tr>
      <w:tr w:rsidR="004F78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4F78CF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06/28/16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of Diagram</w:t>
            </w:r>
            <w:r w:rsidR="00774444">
              <w:rPr>
                <w:rFonts w:cs="Arial"/>
                <w:sz w:val="20"/>
              </w:rPr>
              <w:t>s</w:t>
            </w:r>
          </w:p>
          <w:p w:rsidR="00774444" w:rsidRDefault="00774444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06/29/16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Signing of Project Adviser proposal.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Data Gathering on Client. 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Establishing diagrams.</w:t>
            </w:r>
          </w:p>
          <w:p w:rsidR="009016E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Scheduling of task in month of July.</w:t>
            </w:r>
          </w:p>
        </w:tc>
      </w:tr>
      <w:tr w:rsidR="00C5253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5.1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07/06/16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Meeting with the Client. 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Preparing </w:t>
            </w:r>
            <w:r w:rsidR="00774444">
              <w:rPr>
                <w:rFonts w:cs="Arial"/>
                <w:sz w:val="20"/>
              </w:rPr>
              <w:t xml:space="preserve">project </w:t>
            </w:r>
            <w:r>
              <w:rPr>
                <w:rFonts w:cs="Arial"/>
                <w:sz w:val="20"/>
              </w:rPr>
              <w:t xml:space="preserve">documentation </w:t>
            </w:r>
          </w:p>
        </w:tc>
      </w:tr>
      <w:tr w:rsidR="007744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5.3</w:t>
            </w:r>
          </w:p>
        </w:tc>
        <w:tc>
          <w:tcPr>
            <w:tcW w:w="1260" w:type="dxa"/>
          </w:tcPr>
          <w:p w:rsidR="00774444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07/08/16</w:t>
            </w:r>
          </w:p>
        </w:tc>
        <w:tc>
          <w:tcPr>
            <w:tcW w:w="1980" w:type="dxa"/>
          </w:tcPr>
          <w:p w:rsidR="00774444" w:rsidRDefault="00774444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with other resources</w:t>
            </w:r>
            <w:r>
              <w:rPr>
                <w:rFonts w:cs="Arial"/>
                <w:sz w:val="20"/>
              </w:rPr>
              <w:br/>
            </w:r>
            <w:r w:rsidR="009016E6">
              <w:rPr>
                <w:rFonts w:cs="Arial"/>
                <w:sz w:val="20"/>
              </w:rPr>
              <w:t>Updating Projects Wiki</w:t>
            </w:r>
          </w:p>
        </w:tc>
      </w:tr>
      <w:tr w:rsidR="0077444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74444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Checking drafts of Diagrams </w:t>
            </w:r>
          </w:p>
          <w:p w:rsidR="00774444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the remaining diagrams.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Planning for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  <w:r>
              <w:rPr>
                <w:rFonts w:cs="Arial"/>
                <w:sz w:val="20"/>
              </w:rPr>
              <w:br/>
              <w:t>Organizing Projects Wiki &amp; other requirements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  <w:r>
              <w:rPr>
                <w:rFonts w:cs="Arial"/>
                <w:sz w:val="20"/>
              </w:rPr>
              <w:br/>
              <w:t>Establishing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07/19/16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8.2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07/20/16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Project Contents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Uploading requirements on OneNote and Projects Wiki.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07/21/16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  <w:r>
              <w:rPr>
                <w:rFonts w:cs="Arial"/>
                <w:sz w:val="20"/>
              </w:rPr>
              <w:br/>
            </w:r>
            <w:r w:rsidR="00AE28F8">
              <w:rPr>
                <w:rFonts w:cs="Arial"/>
                <w:sz w:val="20"/>
              </w:rPr>
              <w:t>Project Presentation for</w:t>
            </w:r>
            <w:r>
              <w:rPr>
                <w:rFonts w:cs="Arial"/>
                <w:sz w:val="20"/>
              </w:rPr>
              <w:t xml:space="preserve"> Midterm</w:t>
            </w:r>
            <w:r w:rsidR="00AE28F8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016E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9016E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9016E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9016E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9016E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9016E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9016E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FD3CBA" w:rsidRDefault="004873C6" w:rsidP="00FD3CBA">
      <w:r>
        <w:rPr>
          <w:rFonts w:cs="Arial"/>
          <w:b/>
          <w:bCs/>
          <w:caps/>
        </w:rPr>
        <w:fldChar w:fldCharType="end"/>
      </w:r>
      <w:bookmarkStart w:id="16" w:name="_Toc67755723"/>
      <w:bookmarkStart w:id="17" w:name="_Toc77392557"/>
      <w:bookmarkStart w:id="18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FD3CBA" w:rsidRPr="00FD3CBA" w:rsidRDefault="00FD3CBA" w:rsidP="00FD3CBA"/>
    <w:bookmarkEnd w:id="18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774444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1" w:name="Text3"/>
      <w:r w:rsidRPr="00C77FEF">
        <w:rPr>
          <w:rFonts w:ascii="Arial" w:hAnsi="Arial" w:cs="Arial"/>
          <w:sz w:val="20"/>
          <w:szCs w:val="20"/>
        </w:rPr>
        <w:lastRenderedPageBreak/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bookmarkEnd w:id="21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4F78C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F78CF" w:rsidRDefault="004F78C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Project Adviser proposal form</w:t>
                  </w:r>
                </w:p>
              </w:tc>
              <w:tc>
                <w:tcPr>
                  <w:tcW w:w="1250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D6695C" w:rsidRPr="00D6695C" w:rsidRDefault="004873C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873C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5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5"/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6" w:name="Text16"/>
              <w:tc>
                <w:tcPr>
                  <w:tcW w:w="1080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6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7" w:name="Text17"/>
              <w:tc>
                <w:tcPr>
                  <w:tcW w:w="2806" w:type="dxa"/>
                  <w:vAlign w:val="top"/>
                </w:tcPr>
                <w:p w:rsidR="005F7DD6" w:rsidRPr="00C13EAB" w:rsidRDefault="004873C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7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  <w:bookmarkStart w:id="28" w:name="_GoBack"/>
        <w:bookmarkEnd w:id="28"/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4873C6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4873C6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7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AE28F8" w:rsidRDefault="00AE28F8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UML Diagram 2.x</w:t>
                  </w:r>
                </w:p>
                <w:p w:rsidR="00D6695C" w:rsidRPr="00C13EAB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7"/>
                </w:p>
                <w:bookmarkStart w:id="38" w:name="Text30"/>
                <w:p w:rsidR="00D6695C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8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74444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77444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8E1BD5" w:rsidP="00E37DB8"/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7444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A0E" w:rsidRDefault="00356A0E">
      <w:r>
        <w:separator/>
      </w:r>
    </w:p>
  </w:endnote>
  <w:endnote w:type="continuationSeparator" w:id="0">
    <w:p w:rsidR="00356A0E" w:rsidRDefault="0035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E28F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7/21/2016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A0E" w:rsidRDefault="00356A0E">
      <w:r>
        <w:separator/>
      </w:r>
    </w:p>
  </w:footnote>
  <w:footnote w:type="continuationSeparator" w:id="0">
    <w:p w:rsidR="00356A0E" w:rsidRDefault="00356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9016E6" w:rsidRPr="00D0286D" w:rsidRDefault="009016E6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A0E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3C6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78CF"/>
    <w:rsid w:val="00500E9A"/>
    <w:rsid w:val="00524BE7"/>
    <w:rsid w:val="005272F4"/>
    <w:rsid w:val="00534D52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4444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3B72"/>
    <w:rsid w:val="007E4DDF"/>
    <w:rsid w:val="007F2EC4"/>
    <w:rsid w:val="008003F6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6E6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E28F8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536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65CAD"/>
  <w15:docId w15:val="{C794CFC0-BF6F-40A9-8FDA-8636D0F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4873C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73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4873C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873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73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73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73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873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873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4873C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4873C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4873C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4873C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4873C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4873C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4873C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4873C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4873C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4873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3C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4873C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873C6"/>
    <w:rPr>
      <w:sz w:val="18"/>
    </w:rPr>
  </w:style>
  <w:style w:type="paragraph" w:styleId="BodyText3">
    <w:name w:val="Body Text 3"/>
    <w:basedOn w:val="Normal"/>
    <w:rsid w:val="004873C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4873C6"/>
    <w:rPr>
      <w:sz w:val="16"/>
    </w:rPr>
  </w:style>
  <w:style w:type="paragraph" w:customStyle="1" w:styleId="StyleHeading3Italic">
    <w:name w:val="Style Heading 3 + Italic"/>
    <w:basedOn w:val="Heading3"/>
    <w:rsid w:val="004873C6"/>
    <w:rPr>
      <w:i/>
      <w:iCs/>
    </w:rPr>
  </w:style>
  <w:style w:type="character" w:customStyle="1" w:styleId="StyleHeading3ItalicChar">
    <w:name w:val="Style Heading 3 + Italic Char"/>
    <w:basedOn w:val="Heading3CharChar"/>
    <w:rsid w:val="004873C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873C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873C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873C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A5CFC-BE33-42BE-85CD-210E926D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29</TotalTime>
  <Pages>7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3</cp:revision>
  <cp:lastPrinted>2004-07-12T06:29:00Z</cp:lastPrinted>
  <dcterms:created xsi:type="dcterms:W3CDTF">2016-07-11T03:57:00Z</dcterms:created>
  <dcterms:modified xsi:type="dcterms:W3CDTF">2016-07-20T17:20:00Z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