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E20AE0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5C461C">
        <w:rPr>
          <w:rFonts w:cs="Arial"/>
          <w:sz w:val="22"/>
          <w:szCs w:val="22"/>
        </w:rPr>
        <w:t xml:space="preserve"> </w:t>
      </w:r>
      <w:r w:rsidR="005C461C">
        <w:rPr>
          <w:rFonts w:cs="Arial"/>
          <w:sz w:val="22"/>
          <w:szCs w:val="22"/>
        </w:rPr>
        <w:tab/>
        <w:t>Cruz-</w:t>
      </w:r>
      <w:proofErr w:type="spellStart"/>
      <w:r w:rsidR="005C461C">
        <w:rPr>
          <w:rFonts w:cs="Arial"/>
          <w:sz w:val="22"/>
          <w:szCs w:val="22"/>
        </w:rPr>
        <w:t>Rabe</w:t>
      </w:r>
      <w:proofErr w:type="spellEnd"/>
      <w:r w:rsidR="005C461C">
        <w:rPr>
          <w:rFonts w:cs="Arial"/>
          <w:sz w:val="22"/>
          <w:szCs w:val="22"/>
        </w:rPr>
        <w:t xml:space="preserve"> Pharmacy </w:t>
      </w:r>
      <w:r w:rsidR="00D638B8">
        <w:rPr>
          <w:rFonts w:cs="Arial"/>
          <w:sz w:val="22"/>
          <w:szCs w:val="22"/>
        </w:rPr>
        <w:t xml:space="preserve">Request </w:t>
      </w:r>
      <w:r w:rsidR="005C461C">
        <w:rPr>
          <w:rFonts w:cs="Arial"/>
          <w:sz w:val="22"/>
          <w:szCs w:val="22"/>
        </w:rPr>
        <w:t>System (CRP</w:t>
      </w:r>
      <w:r w:rsidR="00D638B8">
        <w:rPr>
          <w:rFonts w:cs="Arial"/>
          <w:sz w:val="22"/>
          <w:szCs w:val="22"/>
        </w:rPr>
        <w:t>R</w:t>
      </w:r>
      <w:r w:rsidR="005C461C">
        <w:rPr>
          <w:rFonts w:cs="Arial"/>
          <w:sz w:val="22"/>
          <w:szCs w:val="22"/>
        </w:rPr>
        <w:t>S)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5C461C">
        <w:rPr>
          <w:rFonts w:cs="Arial"/>
          <w:sz w:val="22"/>
          <w:szCs w:val="22"/>
        </w:rPr>
        <w:t xml:space="preserve"> </w:t>
      </w:r>
      <w:r w:rsidR="005C461C">
        <w:rPr>
          <w:rFonts w:cs="Arial"/>
          <w:sz w:val="22"/>
          <w:szCs w:val="22"/>
        </w:rPr>
        <w:tab/>
        <w:t>Hospital Pharmacy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C461C">
        <w:rPr>
          <w:rFonts w:cs="Arial"/>
          <w:sz w:val="22"/>
          <w:szCs w:val="22"/>
        </w:rPr>
        <w:t xml:space="preserve"> </w:t>
      </w:r>
      <w:r w:rsidR="005C461C">
        <w:rPr>
          <w:rFonts w:cs="Arial"/>
          <w:sz w:val="22"/>
          <w:szCs w:val="22"/>
        </w:rPr>
        <w:tab/>
        <w:t>Pharmacy</w:t>
      </w:r>
    </w:p>
    <w:p w:rsidR="00AC1680" w:rsidRPr="005C461C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5C461C">
        <w:rPr>
          <w:rFonts w:cs="Arial"/>
          <w:sz w:val="22"/>
          <w:szCs w:val="22"/>
        </w:rPr>
        <w:tab/>
      </w:r>
      <w:r w:rsidR="005C461C" w:rsidRPr="005C461C">
        <w:rPr>
          <w:rFonts w:cs="Arial"/>
          <w:sz w:val="22"/>
          <w:szCs w:val="22"/>
        </w:rPr>
        <w:t>Drugs, Pharmacy Request &amp; Audit</w:t>
      </w:r>
    </w:p>
    <w:p w:rsidR="00AC1680" w:rsidRDefault="00E20AE0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 w:rsidTr="00B70DA1">
        <w:trPr>
          <w:trHeight w:val="20"/>
        </w:trPr>
        <w:tc>
          <w:tcPr>
            <w:tcW w:w="425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272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 w:rsidTr="00B70DA1">
        <w:tc>
          <w:tcPr>
            <w:tcW w:w="4250" w:type="dxa"/>
            <w:tcMar>
              <w:top w:w="43" w:type="dxa"/>
              <w:bottom w:w="43" w:type="dxa"/>
            </w:tcMar>
          </w:tcPr>
          <w:p w:rsidR="003557E7" w:rsidRPr="003557E7" w:rsidRDefault="005C461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Dominique Bueno</w:t>
            </w:r>
          </w:p>
        </w:tc>
        <w:tc>
          <w:tcPr>
            <w:tcW w:w="4272" w:type="dxa"/>
            <w:tcMar>
              <w:top w:w="43" w:type="dxa"/>
              <w:bottom w:w="43" w:type="dxa"/>
            </w:tcMar>
          </w:tcPr>
          <w:p w:rsidR="005C461C" w:rsidRPr="003557E7" w:rsidRDefault="005C461C" w:rsidP="005C461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 / Developer</w:t>
            </w:r>
          </w:p>
        </w:tc>
      </w:tr>
      <w:tr w:rsidR="003557E7" w:rsidRPr="003557E7" w:rsidTr="00B70DA1">
        <w:tc>
          <w:tcPr>
            <w:tcW w:w="4250" w:type="dxa"/>
            <w:tcMar>
              <w:top w:w="43" w:type="dxa"/>
              <w:bottom w:w="43" w:type="dxa"/>
            </w:tcMar>
          </w:tcPr>
          <w:p w:rsidR="003557E7" w:rsidRPr="003557E7" w:rsidRDefault="005C461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Glen Roy Rosales</w:t>
            </w:r>
          </w:p>
        </w:tc>
        <w:tc>
          <w:tcPr>
            <w:tcW w:w="4272" w:type="dxa"/>
            <w:tcMar>
              <w:top w:w="43" w:type="dxa"/>
              <w:bottom w:w="43" w:type="dxa"/>
            </w:tcMar>
          </w:tcPr>
          <w:p w:rsidR="003557E7" w:rsidRPr="003557E7" w:rsidRDefault="005C461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Consultant / Documenter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674F64" w:rsidP="005C461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06/09</w:t>
            </w:r>
            <w:r w:rsidR="005C461C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5C461C" w:rsidP="005C461C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  <w:r w:rsidR="00674F64">
              <w:rPr>
                <w:rFonts w:cs="Arial"/>
                <w:sz w:val="20"/>
              </w:rPr>
              <w:t xml:space="preserve"> &amp;     Glen Rosales</w:t>
            </w:r>
          </w:p>
        </w:tc>
        <w:tc>
          <w:tcPr>
            <w:tcW w:w="4140" w:type="dxa"/>
          </w:tcPr>
          <w:p w:rsidR="00FE1166" w:rsidRPr="003557E7" w:rsidRDefault="00674F64" w:rsidP="00FE1166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Preparing and r</w:t>
            </w:r>
            <w:r w:rsidR="005C461C">
              <w:rPr>
                <w:rFonts w:cs="Arial"/>
                <w:sz w:val="20"/>
              </w:rPr>
              <w:t>eviewing the project</w:t>
            </w:r>
            <w:r>
              <w:rPr>
                <w:rFonts w:cs="Arial"/>
                <w:sz w:val="20"/>
              </w:rPr>
              <w:t xml:space="preserve"> for further changes and developments.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E20A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5C461C">
              <w:rPr>
                <w:rFonts w:cs="Arial"/>
                <w:sz w:val="20"/>
              </w:rPr>
              <w:t>.0</w:t>
            </w:r>
          </w:p>
        </w:tc>
        <w:tc>
          <w:tcPr>
            <w:tcW w:w="1260" w:type="dxa"/>
          </w:tcPr>
          <w:p w:rsidR="004C4A05" w:rsidRPr="003557E7" w:rsidRDefault="00674F64" w:rsidP="00674F6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06/13</w:t>
            </w:r>
            <w:r w:rsidR="00751787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674F6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  <w:r w:rsidR="00751787">
              <w:rPr>
                <w:rFonts w:cs="Arial"/>
                <w:sz w:val="20"/>
              </w:rPr>
              <w:t xml:space="preserve"> &amp;     Glen Rosales</w:t>
            </w:r>
          </w:p>
        </w:tc>
        <w:tc>
          <w:tcPr>
            <w:tcW w:w="4140" w:type="dxa"/>
          </w:tcPr>
          <w:p w:rsidR="00751787" w:rsidRDefault="00751787" w:rsidP="00674F6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Creating Project Schedule for month</w:t>
            </w:r>
            <w:r w:rsidR="00674F64" w:rsidRPr="00674F64">
              <w:rPr>
                <w:rFonts w:cs="Arial"/>
                <w:sz w:val="20"/>
              </w:rPr>
              <w:t xml:space="preserve"> of June</w:t>
            </w:r>
            <w:r>
              <w:rPr>
                <w:rFonts w:cs="Arial"/>
                <w:sz w:val="20"/>
              </w:rPr>
              <w:t xml:space="preserve">. </w:t>
            </w:r>
          </w:p>
          <w:p w:rsidR="00751787" w:rsidRPr="003557E7" w:rsidRDefault="00FE1166" w:rsidP="00674F6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Preparing Project Adviser &amp; Consultant Forms Learning how to use</w:t>
            </w:r>
            <w:r w:rsidR="00751787">
              <w:rPr>
                <w:rFonts w:cs="Arial"/>
                <w:sz w:val="20"/>
              </w:rPr>
              <w:t xml:space="preserve"> </w:t>
            </w:r>
            <w:proofErr w:type="spellStart"/>
            <w:r w:rsidR="00751787" w:rsidRPr="00FE1166">
              <w:rPr>
                <w:rFonts w:cs="Arial"/>
                <w:i/>
                <w:sz w:val="20"/>
              </w:rPr>
              <w:t>github</w:t>
            </w:r>
            <w:proofErr w:type="spellEnd"/>
            <w:r w:rsidR="00751787">
              <w:rPr>
                <w:rFonts w:cs="Arial"/>
                <w:sz w:val="20"/>
              </w:rPr>
              <w:t xml:space="preserve"> for repository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E20A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1260" w:type="dxa"/>
          </w:tcPr>
          <w:p w:rsidR="007845AF" w:rsidRPr="003557E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06/16/16</w:t>
            </w:r>
          </w:p>
        </w:tc>
        <w:tc>
          <w:tcPr>
            <w:tcW w:w="1980" w:type="dxa"/>
          </w:tcPr>
          <w:p w:rsidR="007845AF" w:rsidRPr="003557E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 &amp;     Glen Rosales</w:t>
            </w:r>
          </w:p>
        </w:tc>
        <w:tc>
          <w:tcPr>
            <w:tcW w:w="4140" w:type="dxa"/>
          </w:tcPr>
          <w:p w:rsidR="007845AF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meeting.</w:t>
            </w:r>
          </w:p>
          <w:p w:rsidR="00751787" w:rsidRPr="003557E7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Preparing Project Request Forms.</w:t>
            </w:r>
          </w:p>
        </w:tc>
      </w:tr>
      <w:tr w:rsidR="0075178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51787" w:rsidRDefault="00E20A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  <w:r w:rsidR="00751787">
              <w:rPr>
                <w:rFonts w:cs="Arial"/>
                <w:sz w:val="20"/>
              </w:rPr>
              <w:t>.0</w:t>
            </w:r>
          </w:p>
        </w:tc>
        <w:tc>
          <w:tcPr>
            <w:tcW w:w="126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06/20/16</w:t>
            </w:r>
          </w:p>
        </w:tc>
        <w:tc>
          <w:tcPr>
            <w:tcW w:w="198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</w:p>
        </w:tc>
        <w:tc>
          <w:tcPr>
            <w:tcW w:w="4140" w:type="dxa"/>
          </w:tcPr>
          <w:p w:rsidR="00751787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Consulting Project Adviser</w:t>
            </w:r>
          </w:p>
          <w:p w:rsidR="00751787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Meeting with the Client.</w:t>
            </w:r>
          </w:p>
        </w:tc>
      </w:tr>
      <w:tr w:rsidR="0075178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51787" w:rsidRDefault="00E20A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126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06/23/16</w:t>
            </w:r>
          </w:p>
        </w:tc>
        <w:tc>
          <w:tcPr>
            <w:tcW w:w="198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 &amp;     Glen Rosales</w:t>
            </w:r>
          </w:p>
        </w:tc>
        <w:tc>
          <w:tcPr>
            <w:tcW w:w="4140" w:type="dxa"/>
          </w:tcPr>
          <w:p w:rsidR="00751787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Preparing APC Projects Wiki</w:t>
            </w:r>
          </w:p>
          <w:p w:rsidR="00751787" w:rsidRDefault="00751787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Meeting</w:t>
            </w:r>
          </w:p>
        </w:tc>
      </w:tr>
      <w:tr w:rsidR="0075178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51787" w:rsidRDefault="00E20A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  <w:bookmarkStart w:id="16" w:name="_GoBack"/>
            <w:bookmarkEnd w:id="16"/>
            <w:r w:rsidR="00751787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>2</w:t>
            </w:r>
          </w:p>
        </w:tc>
        <w:tc>
          <w:tcPr>
            <w:tcW w:w="126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06/25/16</w:t>
            </w:r>
          </w:p>
        </w:tc>
        <w:tc>
          <w:tcPr>
            <w:tcW w:w="1980" w:type="dxa"/>
          </w:tcPr>
          <w:p w:rsidR="00751787" w:rsidRDefault="0075178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 Bueno</w:t>
            </w:r>
          </w:p>
        </w:tc>
        <w:tc>
          <w:tcPr>
            <w:tcW w:w="4140" w:type="dxa"/>
          </w:tcPr>
          <w:p w:rsidR="00751787" w:rsidRDefault="00FE1166" w:rsidP="0075178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Meeting with the client.</w:t>
            </w:r>
          </w:p>
        </w:tc>
      </w:tr>
    </w:tbl>
    <w:p w:rsidR="007845AF" w:rsidRPr="00BE141E" w:rsidRDefault="007845AF" w:rsidP="007845AF"/>
    <w:p w:rsidR="007845AF" w:rsidRDefault="007845AF" w:rsidP="007845AF"/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DF604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 w:rsidR="0075452A"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861268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DF6040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DF6040">
          <w:rPr>
            <w:noProof/>
            <w:webHidden/>
          </w:rPr>
        </w:r>
        <w:r w:rsidR="00DF6040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DF6040">
          <w:rPr>
            <w:noProof/>
            <w:webHidden/>
          </w:rPr>
          <w:fldChar w:fldCharType="end"/>
        </w:r>
      </w:hyperlink>
    </w:p>
    <w:p w:rsidR="00080D2B" w:rsidRDefault="00861268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DF6040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DF6040">
          <w:rPr>
            <w:webHidden/>
          </w:rPr>
        </w:r>
        <w:r w:rsidR="00DF6040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DF6040">
          <w:rPr>
            <w:webHidden/>
          </w:rPr>
          <w:fldChar w:fldCharType="end"/>
        </w:r>
      </w:hyperlink>
    </w:p>
    <w:p w:rsidR="00080D2B" w:rsidRDefault="00861268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DF6040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DF6040">
          <w:rPr>
            <w:webHidden/>
          </w:rPr>
        </w:r>
        <w:r w:rsidR="00DF6040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DF6040">
          <w:rPr>
            <w:webHidden/>
          </w:rPr>
          <w:fldChar w:fldCharType="end"/>
        </w:r>
      </w:hyperlink>
    </w:p>
    <w:p w:rsidR="00080D2B" w:rsidRDefault="00861268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DF6040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DF6040">
          <w:rPr>
            <w:noProof/>
            <w:webHidden/>
          </w:rPr>
        </w:r>
        <w:r w:rsidR="00DF6040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DF6040">
          <w:rPr>
            <w:noProof/>
            <w:webHidden/>
          </w:rPr>
          <w:fldChar w:fldCharType="end"/>
        </w:r>
      </w:hyperlink>
    </w:p>
    <w:p w:rsidR="00080D2B" w:rsidRDefault="00861268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DF6040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DF6040">
          <w:rPr>
            <w:noProof/>
            <w:webHidden/>
          </w:rPr>
        </w:r>
        <w:r w:rsidR="00DF6040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DF6040">
          <w:rPr>
            <w:noProof/>
            <w:webHidden/>
          </w:rPr>
          <w:fldChar w:fldCharType="end"/>
        </w:r>
      </w:hyperlink>
    </w:p>
    <w:p w:rsidR="00080D2B" w:rsidRDefault="00861268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DF6040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DF6040">
          <w:rPr>
            <w:webHidden/>
          </w:rPr>
        </w:r>
        <w:r w:rsidR="00DF6040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DF6040">
          <w:rPr>
            <w:webHidden/>
          </w:rPr>
          <w:fldChar w:fldCharType="end"/>
        </w:r>
      </w:hyperlink>
    </w:p>
    <w:p w:rsidR="00080D2B" w:rsidRDefault="00861268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DF6040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DF6040">
          <w:rPr>
            <w:webHidden/>
          </w:rPr>
        </w:r>
        <w:r w:rsidR="00DF6040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DF6040">
          <w:rPr>
            <w:webHidden/>
          </w:rPr>
          <w:fldChar w:fldCharType="end"/>
        </w:r>
      </w:hyperlink>
    </w:p>
    <w:p w:rsidR="00FD3CBA" w:rsidRDefault="00DF6040" w:rsidP="00FD3CBA">
      <w:r>
        <w:rPr>
          <w:rFonts w:cs="Arial"/>
          <w:b/>
          <w:bCs/>
          <w:caps/>
        </w:rPr>
        <w:fldChar w:fldCharType="end"/>
      </w:r>
      <w:bookmarkStart w:id="17" w:name="_Toc67755723"/>
      <w:bookmarkStart w:id="18" w:name="_Toc77392557"/>
      <w:bookmarkStart w:id="19" w:name="_Toc1899706"/>
    </w:p>
    <w:p w:rsidR="00A31CBF" w:rsidRDefault="000472CA" w:rsidP="00FD3CBA">
      <w:pPr>
        <w:rPr>
          <w:sz w:val="26"/>
          <w:szCs w:val="26"/>
        </w:rPr>
      </w:pPr>
      <w:r w:rsidRPr="003A1956">
        <w:rPr>
          <w:sz w:val="26"/>
          <w:szCs w:val="26"/>
        </w:rPr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p w:rsidR="00FD3CBA" w:rsidRPr="00FD3CBA" w:rsidRDefault="00FD3CBA" w:rsidP="00FD3CBA"/>
    <w:bookmarkEnd w:id="19"/>
    <w:p w:rsidR="00FE1166" w:rsidRDefault="00FE1166" w:rsidP="00B004EE">
      <w:pPr>
        <w:pStyle w:val="BodyText2"/>
        <w:spacing w:after="0" w:line="240" w:lineRule="auto"/>
        <w:ind w:left="590"/>
        <w:jc w:val="both"/>
      </w:pPr>
      <w:r>
        <w:t xml:space="preserve">This document provides </w:t>
      </w:r>
      <w:r w:rsidR="00B004EE">
        <w:t xml:space="preserve">progress </w:t>
      </w:r>
      <w:r>
        <w:t>timeline of documented project history. It serves as guide for</w:t>
      </w:r>
      <w:r w:rsidR="00B004EE">
        <w:t xml:space="preserve"> the developer and consultants for</w:t>
      </w:r>
      <w:r>
        <w:t xml:space="preserve"> the development of project that can be later </w:t>
      </w:r>
      <w:r w:rsidR="00B004EE">
        <w:t xml:space="preserve">on use for </w:t>
      </w:r>
      <w:r>
        <w:t xml:space="preserve">reviewing and evaluation. Therefore, it also tells us on what part of the project needs focus on analysis and </w:t>
      </w:r>
      <w:r w:rsidR="00B004EE">
        <w:t xml:space="preserve">necessary </w:t>
      </w:r>
      <w:r>
        <w:t xml:space="preserve">changes. </w:t>
      </w:r>
    </w:p>
    <w:p w:rsidR="00FE1166" w:rsidRPr="00FE1166" w:rsidRDefault="00FE1166" w:rsidP="00B004EE">
      <w:pPr>
        <w:pStyle w:val="BodyText2"/>
        <w:spacing w:after="0" w:line="240" w:lineRule="auto"/>
      </w:pPr>
    </w:p>
    <w:p w:rsidR="00B004EE" w:rsidRDefault="00B004EE" w:rsidP="00FE1166">
      <w:pPr>
        <w:pStyle w:val="BodyText2"/>
        <w:spacing w:after="0" w:line="240" w:lineRule="auto"/>
        <w:ind w:left="590"/>
      </w:pPr>
      <w:r>
        <w:t>Here are the objectives of project status report.</w:t>
      </w:r>
    </w:p>
    <w:p w:rsidR="00B004EE" w:rsidRPr="00FE1166" w:rsidRDefault="00B004EE" w:rsidP="00B004EE">
      <w:pPr>
        <w:pStyle w:val="BodyText2"/>
        <w:spacing w:after="0" w:line="240" w:lineRule="auto"/>
      </w:pPr>
    </w:p>
    <w:p w:rsidR="00B004EE" w:rsidRDefault="00B004EE" w:rsidP="00FE1166">
      <w:pPr>
        <w:pStyle w:val="BodyText2"/>
        <w:numPr>
          <w:ilvl w:val="0"/>
          <w:numId w:val="10"/>
        </w:numPr>
        <w:spacing w:after="0" w:line="240" w:lineRule="auto"/>
      </w:pPr>
      <w:r>
        <w:t>Provides historical report of progress for the developers.</w:t>
      </w:r>
    </w:p>
    <w:p w:rsidR="00B004EE" w:rsidRDefault="00B004EE" w:rsidP="00FE1166">
      <w:pPr>
        <w:pStyle w:val="BodyText2"/>
        <w:numPr>
          <w:ilvl w:val="0"/>
          <w:numId w:val="10"/>
        </w:numPr>
        <w:spacing w:after="0" w:line="240" w:lineRule="auto"/>
      </w:pPr>
      <w:r>
        <w:t>Provides basis for analysis for improvement of the project.</w:t>
      </w:r>
    </w:p>
    <w:p w:rsidR="005A1CE3" w:rsidRDefault="005A1CE3" w:rsidP="00FE1166">
      <w:pPr>
        <w:pStyle w:val="BodyText2"/>
        <w:numPr>
          <w:ilvl w:val="0"/>
          <w:numId w:val="10"/>
        </w:numPr>
        <w:spacing w:after="0" w:line="240" w:lineRule="auto"/>
      </w:pPr>
      <w:r>
        <w:t>Serves as tool for decision-making.</w:t>
      </w:r>
    </w:p>
    <w:p w:rsidR="00B004EE" w:rsidRDefault="00B004EE" w:rsidP="00FE1166">
      <w:pPr>
        <w:pStyle w:val="BodyText2"/>
        <w:numPr>
          <w:ilvl w:val="0"/>
          <w:numId w:val="10"/>
        </w:numPr>
        <w:spacing w:after="0" w:line="240" w:lineRule="auto"/>
      </w:pPr>
      <w:r>
        <w:t>Serves as time-based documentation.</w:t>
      </w:r>
    </w:p>
    <w:p w:rsidR="00B004EE" w:rsidRDefault="00B004EE" w:rsidP="00FE1166">
      <w:pPr>
        <w:pStyle w:val="BodyText2"/>
        <w:numPr>
          <w:ilvl w:val="0"/>
          <w:numId w:val="10"/>
        </w:numPr>
        <w:spacing w:after="0" w:line="240" w:lineRule="auto"/>
      </w:pPr>
      <w:r>
        <w:t>To determine the errors and conflicts on the part the project.</w:t>
      </w:r>
    </w:p>
    <w:p w:rsidR="00B004EE" w:rsidRDefault="00B004EE" w:rsidP="00FE1166">
      <w:pPr>
        <w:pStyle w:val="BodyText2"/>
        <w:numPr>
          <w:ilvl w:val="0"/>
          <w:numId w:val="10"/>
        </w:numPr>
        <w:spacing w:after="0" w:line="240" w:lineRule="auto"/>
      </w:pPr>
      <w:r>
        <w:t>To simplify the procedures of the execution of the project.</w:t>
      </w:r>
    </w:p>
    <w:p w:rsidR="003A1956" w:rsidRDefault="00E20AE0" w:rsidP="00B004EE">
      <w:pPr>
        <w:spacing w:before="240" w:after="240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p w:rsidR="00C77FEF" w:rsidRDefault="00C77FEF" w:rsidP="00D82D05">
      <w:pPr>
        <w:jc w:val="both"/>
      </w:pPr>
      <w:r>
        <w:t>Cruz-</w:t>
      </w:r>
      <w:proofErr w:type="spellStart"/>
      <w:r>
        <w:t>Rabe</w:t>
      </w:r>
      <w:proofErr w:type="spellEnd"/>
      <w:r>
        <w:t xml:space="preserve"> Maternity and General Hospital is a private hospital located at 37 General Luna, </w:t>
      </w:r>
      <w:proofErr w:type="spellStart"/>
      <w:r>
        <w:t>Tukutukan</w:t>
      </w:r>
      <w:proofErr w:type="spellEnd"/>
      <w:r>
        <w:t xml:space="preserve"> </w:t>
      </w:r>
      <w:proofErr w:type="spellStart"/>
      <w:r>
        <w:t>Taguig</w:t>
      </w:r>
      <w:proofErr w:type="spellEnd"/>
      <w:r>
        <w:t xml:space="preserve"> City</w:t>
      </w:r>
      <w:r w:rsidR="00D82D05">
        <w:t>.</w:t>
      </w:r>
      <w:r>
        <w:t xml:space="preserve"> </w:t>
      </w:r>
      <w:r w:rsidR="00D82D05">
        <w:t xml:space="preserve">Consequently, the </w:t>
      </w:r>
      <w:r>
        <w:t xml:space="preserve">Department of Health </w:t>
      </w:r>
      <w:r w:rsidR="00D82D05">
        <w:t>requires all hospital to apply</w:t>
      </w:r>
      <w:r>
        <w:t xml:space="preserve"> i</w:t>
      </w:r>
      <w:r w:rsidR="00D82D05">
        <w:t>nformation technology, specifically a system and a database on every department.</w:t>
      </w:r>
      <w:r>
        <w:t xml:space="preserve"> </w:t>
      </w:r>
      <w:r w:rsidR="00D82D05">
        <w:t>Therefore, the scope of our projects is hosting a system for the manual process of pharmacy request and discharging. This document serves as project status report for the delivery of the system of the hosted project.</w:t>
      </w:r>
    </w:p>
    <w:p w:rsidR="00C77FEF" w:rsidRPr="00C77FEF" w:rsidRDefault="00C77FEF" w:rsidP="00C77FEF"/>
    <w:p w:rsidR="00C77FEF" w:rsidRPr="00C77FEF" w:rsidRDefault="00C77FEF" w:rsidP="00C77FEF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bookmarkStart w:id="22" w:name="Text3"/>
      <w:r w:rsidRPr="00C77FEF">
        <w:rPr>
          <w:rFonts w:ascii="Arial" w:hAnsi="Arial" w:cs="Arial"/>
          <w:sz w:val="20"/>
          <w:szCs w:val="20"/>
        </w:rPr>
        <w:t>An online-database processing system, is dedicated to ease the way of accepting requests by pharmacists to process the prescription orders</w:t>
      </w:r>
    </w:p>
    <w:p w:rsidR="00C77FEF" w:rsidRPr="00C77FEF" w:rsidRDefault="00D82D05" w:rsidP="00C77FEF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</w:t>
      </w:r>
      <w:r w:rsidR="00C77FEF" w:rsidRPr="00C77FEF">
        <w:rPr>
          <w:rFonts w:ascii="Arial" w:hAnsi="Arial" w:cs="Arial"/>
          <w:sz w:val="20"/>
          <w:szCs w:val="20"/>
        </w:rPr>
        <w:t>n a better way. It will not only verify the information received, but also keep the records in a secured database which can be accessed for</w:t>
      </w:r>
    </w:p>
    <w:p w:rsidR="00C77FEF" w:rsidRPr="00D82D05" w:rsidRDefault="00D82D05" w:rsidP="00D82D05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</w:t>
      </w:r>
      <w:r w:rsidR="00C77FEF" w:rsidRPr="00C77FEF">
        <w:rPr>
          <w:rFonts w:ascii="Arial" w:hAnsi="Arial" w:cs="Arial"/>
          <w:sz w:val="20"/>
          <w:szCs w:val="20"/>
        </w:rPr>
        <w:t>uture preferences. Unlike the old-style of manual processes, PMS intended to improve the quality of work in the medical field by providing</w:t>
      </w:r>
    </w:p>
    <w:p w:rsidR="007B0604" w:rsidRDefault="007407E0" w:rsidP="003A1956">
      <w:pPr>
        <w:pStyle w:val="Heading2"/>
        <w:spacing w:before="480" w:after="240"/>
      </w:pPr>
      <w:bookmarkStart w:id="23" w:name="_Toc77392560"/>
      <w:bookmarkEnd w:id="22"/>
      <w:r>
        <w:t>Project Status Report Template</w:t>
      </w:r>
      <w:bookmarkEnd w:id="23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 xml:space="preserve">Prepared </w:t>
            </w:r>
            <w:proofErr w:type="gramStart"/>
            <w:r w:rsidRPr="00C13EAB">
              <w:rPr>
                <w:b w:val="0"/>
              </w:rPr>
              <w:t>By</w:t>
            </w:r>
            <w:proofErr w:type="gramEnd"/>
            <w:r w:rsidRPr="00C13EAB">
              <w:rPr>
                <w:b w:val="0"/>
              </w:rPr>
              <w:t>:</w:t>
            </w:r>
          </w:p>
          <w:p w:rsidR="009435EB" w:rsidRPr="009435EB" w:rsidRDefault="00D82D05" w:rsidP="009435EB">
            <w:pPr>
              <w:spacing w:before="40" w:after="40"/>
            </w:pPr>
            <w:r>
              <w:t>Carl Dominique Bueno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D82D05" w:rsidP="00D82D05">
            <w:pPr>
              <w:spacing w:before="40" w:after="40"/>
            </w:pPr>
            <w:r>
              <w:t>06/24/16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D82D05" w:rsidP="00D82D05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D82D05">
              <w:rPr>
                <w:b w:val="0"/>
              </w:rPr>
              <w:t>06/</w:t>
            </w:r>
            <w:r w:rsidR="00283063">
              <w:rPr>
                <w:b w:val="0"/>
              </w:rPr>
              <w:t>16</w:t>
            </w:r>
            <w:r>
              <w:rPr>
                <w:b w:val="0"/>
              </w:rPr>
              <w:t xml:space="preserve">/16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Pr="00D82D05">
              <w:rPr>
                <w:b w:val="0"/>
              </w:rPr>
              <w:t>06</w:t>
            </w:r>
            <w:r>
              <w:rPr>
                <w:b w:val="0"/>
              </w:rPr>
              <w:t>/1</w:t>
            </w:r>
            <w:r w:rsidR="00283063">
              <w:rPr>
                <w:b w:val="0"/>
              </w:rPr>
              <w:t>3/16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83063" w:rsidP="0028306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The Project team prepared the necessary documents and forms. Furthermore, we review </w:t>
            </w:r>
            <w:proofErr w:type="gramStart"/>
            <w:r>
              <w:rPr>
                <w:b w:val="0"/>
              </w:rPr>
              <w:t>the  if</w:t>
            </w:r>
            <w:proofErr w:type="gramEnd"/>
            <w:r>
              <w:rPr>
                <w:b w:val="0"/>
              </w:rPr>
              <w:t xml:space="preserve"> there is an existing changes on business flow hospital. 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283063" w:rsidRPr="00C13EAB" w:rsidRDefault="0028306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This month of June, the Project team planned the schedule of execution of data gathering within the client. Moreover, the team uses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for web repository. The team also prepare the project adviser and consultants form requests.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283063" w:rsidRDefault="009435EB" w:rsidP="009435EB">
                  <w:r w:rsidRPr="00283063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283063" w:rsidRDefault="00283063" w:rsidP="0028306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rPr>
                      <w:rFonts w:cs="Arial"/>
                    </w:rPr>
                    <w:t>Preparing and reviewing the project for further changes and developments.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283063" w:rsidP="00811B77">
                  <w:pPr>
                    <w:spacing w:before="40" w:after="40"/>
                  </w:pPr>
                  <w:r>
                    <w:t>06/09/16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283063" w:rsidP="0028306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8306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Create Project Schedule for 3</w:t>
                  </w:r>
                  <w:r w:rsidRPr="00283063">
                    <w:t>nd week of June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CD4105">
                  <w:pPr>
                    <w:spacing w:before="40" w:after="40"/>
                  </w:pPr>
                  <w:r>
                    <w:t>06/13/16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C53C3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Preparing Project Adviser &amp; Consultants Request Forms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811B77">
                  <w:pPr>
                    <w:spacing w:before="40" w:after="40"/>
                  </w:pPr>
                  <w:r>
                    <w:t>06/16/16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Meeting with the Client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06/20/16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C53C3C" w:rsidP="00C53C3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Making Changes on the Project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CD4105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C53C3C">
                  <w:pPr>
                    <w:spacing w:before="40" w:after="40"/>
                  </w:pPr>
                  <w:r>
                    <w:t>Behind the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Meeting with the Project Adviser and Consultant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CD4105">
                  <w:pPr>
                    <w:spacing w:before="40" w:after="40"/>
                  </w:pPr>
                  <w:r>
                    <w:t>06/23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53C3C" w:rsidP="00C53C3C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C53C3C">
                  <w:pPr>
                    <w:spacing w:before="40" w:after="40"/>
                  </w:pPr>
                  <w:r>
                    <w:t>Behind the Schedule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lastRenderedPageBreak/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Set schedule on meeting with the client.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53C3C" w:rsidP="00CD4105">
                  <w:pPr>
                    <w:spacing w:before="40" w:after="40"/>
                  </w:pPr>
                  <w:r>
                    <w:t>06/25/16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53C3C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53C3C" w:rsidP="00C53C3C">
                  <w:pPr>
                    <w:spacing w:before="40" w:after="40"/>
                  </w:pPr>
                  <w:r>
                    <w:t>Ahead the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53C3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Consultation with the Project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06/23/16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AD01EA" w:rsidP="00AD01EA">
                  <w:pPr>
                    <w:spacing w:before="40" w:after="40"/>
                  </w:pPr>
                  <w:r>
                    <w:t>Behind the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AD01EA" w:rsidRPr="00C13EAB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Showing the progress of our project with the client. Having their feedbacks.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06/25/16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AD01EA" w:rsidP="00CD4105">
                  <w:pPr>
                    <w:spacing w:before="40" w:after="40"/>
                  </w:pPr>
                  <w:r>
                    <w:t>Ahead the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AD01EA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Meeting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06/23/16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AD01EA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AD01EA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Making Changes on the Projects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06/20/16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70%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AD01EA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AD01EA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Signed Project Adviser and Consultants Request Forms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06/23/16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D01EA" w:rsidP="00CD4105">
                  <w:pPr>
                    <w:spacing w:before="40" w:after="40"/>
                  </w:pPr>
                  <w:r>
                    <w:t>1%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AD01EA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4" w:name="Text13"/>
                <w:p w:rsidR="00D6695C" w:rsidRPr="00D6695C" w:rsidRDefault="00DF6040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4"/>
                </w:p>
              </w:tc>
              <w:bookmarkStart w:id="25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F6040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5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26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DF6040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26"/>
                </w:p>
                <w:p w:rsidR="005F7DD6" w:rsidRPr="00C13EAB" w:rsidRDefault="00DF6040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DF6040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bookmarkStart w:id="27" w:name="Text16"/>
              <w:tc>
                <w:tcPr>
                  <w:tcW w:w="1080" w:type="dxa"/>
                  <w:vAlign w:val="top"/>
                </w:tcPr>
                <w:p w:rsidR="005F7DD6" w:rsidRPr="00C13EAB" w:rsidRDefault="00DF6040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27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F6040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F6040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28" w:name="Text17"/>
              <w:tc>
                <w:tcPr>
                  <w:tcW w:w="2806" w:type="dxa"/>
                  <w:vAlign w:val="top"/>
                </w:tcPr>
                <w:p w:rsidR="005F7DD6" w:rsidRPr="00C13EAB" w:rsidRDefault="00DF6040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28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DF6040" w:rsidP="008F4C3C">
                  <w:pPr>
                    <w:spacing w:before="40" w:after="40"/>
                  </w:pPr>
                  <w:r>
                    <w:lastRenderedPageBreak/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DF6040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DF6040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F6040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F6040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F6040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DF6040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DF6040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DF6040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DF6040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F6040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DF6040" w:rsidP="008F4C3C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6E6774">
                    <w:rPr>
                      <w:b/>
                    </w:rPr>
                    <w:instrText>mm/dd/yy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bookmarkStart w:id="29" w:name="Text18"/>
              <w:tc>
                <w:tcPr>
                  <w:tcW w:w="900" w:type="dxa"/>
                  <w:vAlign w:val="top"/>
                </w:tcPr>
                <w:p w:rsidR="005F7DD6" w:rsidRPr="002E63DC" w:rsidRDefault="00DF6040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29"/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DF6040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DF6040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DF6040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DF6040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Item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F6040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DF6040" w:rsidP="008F4C3C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6E6774">
                    <w:rPr>
                      <w:b/>
                    </w:rPr>
                    <w:instrText>mm/dd/yy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DF6040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DF6040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 w:rsidR="005F7DD6">
                    <w:instrText xml:space="preserve"> FORMTEXT </w:instrText>
                  </w:r>
                  <w:r>
                    <w:fldChar w:fldCharType="separate"/>
                  </w:r>
                  <w:r w:rsidR="005F7DD6"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0" w:name="Text19"/>
                <w:p w:rsidR="00D6695C" w:rsidRDefault="00DF6040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30"/>
                </w:p>
                <w:bookmarkStart w:id="31" w:name="Text20"/>
                <w:p w:rsidR="00F22B07" w:rsidRDefault="00DF6040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31"/>
                </w:p>
                <w:bookmarkStart w:id="32" w:name="Text21"/>
                <w:p w:rsidR="00D6695C" w:rsidRDefault="00DF6040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32"/>
                </w:p>
                <w:bookmarkStart w:id="33" w:name="Text22"/>
                <w:p w:rsidR="00D6695C" w:rsidRDefault="00DF6040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33"/>
                </w:p>
                <w:bookmarkStart w:id="34" w:name="Text23"/>
                <w:p w:rsidR="00D6695C" w:rsidRDefault="00DF6040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34"/>
                </w:p>
                <w:bookmarkStart w:id="35" w:name="Text24"/>
                <w:p w:rsidR="00D6695C" w:rsidRPr="00C13EAB" w:rsidRDefault="00DF6040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35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36" w:name="Text25"/>
                <w:p w:rsidR="00D6695C" w:rsidRPr="00D6695C" w:rsidRDefault="00DF6040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36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7" w:name="Text26"/>
                <w:p w:rsidR="00D6695C" w:rsidRDefault="00DF6040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37"/>
                </w:p>
                <w:p w:rsid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bookmarkStart w:id="38" w:name="Text27"/>
                  <w:proofErr w:type="spellStart"/>
                  <w:r>
                    <w:t>Github</w:t>
                  </w:r>
                  <w:proofErr w:type="spellEnd"/>
                  <w:r>
                    <w:t xml:space="preserve"> Repository</w:t>
                  </w:r>
                </w:p>
                <w:p w:rsid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APC Projects Wiki</w:t>
                  </w:r>
                </w:p>
                <w:p w:rsidR="00D6695C" w:rsidRPr="00C13EAB" w:rsidRDefault="00DF6040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AD01EA">
                    <w:rPr>
                      <w:noProof/>
                    </w:rPr>
                    <w:t>Progress</w:t>
                  </w:r>
                  <w:r w:rsidR="00F22B07">
                    <w:rPr>
                      <w:noProof/>
                    </w:rPr>
                    <w:t xml:space="preserve"> Report Summary</w:t>
                  </w:r>
                  <w:r>
                    <w:fldChar w:fldCharType="end"/>
                  </w:r>
                  <w:bookmarkEnd w:id="38"/>
                </w:p>
                <w:bookmarkStart w:id="39" w:name="Text30"/>
                <w:p w:rsidR="00D6695C" w:rsidRDefault="00DF6040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 w:rsidR="00F22B07">
                    <w:instrText xml:space="preserve"> FORMTEXT </w:instrText>
                  </w:r>
                  <w:r>
                    <w:fldChar w:fldCharType="separate"/>
                  </w:r>
                  <w:r w:rsidR="00F22B07"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39"/>
                </w:p>
                <w:p w:rsidR="00AD01EA" w:rsidRPr="00C13EAB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Timeline of Progress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>Event Table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>Use Case Full Description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lastRenderedPageBreak/>
                    <w:t>Use Case Diagram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>Entity Relationship Diagram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 xml:space="preserve">Data Dictionary 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>Context Flow Diagram</w:t>
                  </w:r>
                </w:p>
                <w:p w:rsidR="00AD01EA" w:rsidRPr="00AD01EA" w:rsidRDefault="00AD01EA" w:rsidP="00AD01EA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D01EA">
                    <w:t>Data Flow Diagram</w:t>
                  </w:r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E20AE0" w:rsidP="003A1956">
      <w:pPr>
        <w:spacing w:before="240" w:after="240"/>
        <w:jc w:val="center"/>
      </w:pPr>
      <w:r>
        <w:lastRenderedPageBreak/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0" w:name="_Toc527953323"/>
      <w:bookmarkStart w:id="41" w:name="_Toc67755745"/>
      <w:bookmarkStart w:id="42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43" w:name="_Toc527953324"/>
      <w:bookmarkEnd w:id="40"/>
      <w:r w:rsidR="00E37DB8" w:rsidRPr="00A951FF">
        <w:rPr>
          <w:sz w:val="26"/>
          <w:szCs w:val="26"/>
        </w:rPr>
        <w:t>PPROVALS</w:t>
      </w:r>
      <w:bookmarkEnd w:id="41"/>
      <w:bookmarkEnd w:id="42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AD01EA" w:rsidRPr="00AD01EA">
        <w:rPr>
          <w:u w:val="single"/>
        </w:rPr>
        <w:t>Carl Dominique P. Bueno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AD01EA">
        <w:rPr>
          <w:rFonts w:cs="Arial"/>
        </w:rPr>
        <w:t xml:space="preserve">     </w:t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FD3CBA" w:rsidRPr="00FD3CBA">
        <w:t xml:space="preserve">  </w:t>
      </w:r>
      <w:r w:rsidR="00FD3CBA">
        <w:t xml:space="preserve">  </w:t>
      </w:r>
      <w:r w:rsidR="00FD3CBA" w:rsidRPr="00FD3CBA">
        <w:t xml:space="preserve"> </w:t>
      </w:r>
      <w:r w:rsidR="00D53393">
        <w:rPr>
          <w:u w:val="single"/>
        </w:rPr>
        <w:t>Jayvee</w:t>
      </w:r>
      <w:r w:rsidR="00AD01EA" w:rsidRPr="00FD3CBA">
        <w:rPr>
          <w:u w:val="single"/>
        </w:rPr>
        <w:t xml:space="preserve"> </w:t>
      </w:r>
      <w:proofErr w:type="spellStart"/>
      <w:r w:rsidR="00AD01EA" w:rsidRPr="00FD3CBA">
        <w:rPr>
          <w:u w:val="single"/>
        </w:rPr>
        <w:t>Cabardo</w:t>
      </w:r>
      <w:proofErr w:type="spellEnd"/>
    </w:p>
    <w:p w:rsidR="00FD3CBA" w:rsidRDefault="00963A8A" w:rsidP="00FD3CBA">
      <w:pPr>
        <w:pStyle w:val="FieldText"/>
        <w:spacing w:after="240"/>
        <w:rPr>
          <w:rFonts w:cs="Arial"/>
        </w:rPr>
      </w:pPr>
      <w:r>
        <w:rPr>
          <w:rFonts w:cs="Arial"/>
        </w:rPr>
        <w:t xml:space="preserve">        </w:t>
      </w:r>
      <w:r w:rsidR="00AD01EA">
        <w:rPr>
          <w:rFonts w:cs="Arial"/>
        </w:rPr>
        <w:t xml:space="preserve">                 </w:t>
      </w:r>
      <w:r w:rsidR="00FD3CBA">
        <w:rPr>
          <w:rFonts w:cs="Arial"/>
        </w:rPr>
        <w:t xml:space="preserve">    </w:t>
      </w:r>
      <w:r w:rsidR="00AD01EA">
        <w:rPr>
          <w:rFonts w:cs="Arial"/>
        </w:rPr>
        <w:t xml:space="preserve"> Project Advise</w:t>
      </w:r>
      <w:r>
        <w:rPr>
          <w:rFonts w:cs="Arial"/>
        </w:rPr>
        <w:t>r</w:t>
      </w:r>
    </w:p>
    <w:p w:rsidR="00FD3CBA" w:rsidRPr="00FD3CBA" w:rsidRDefault="00FD3CBA" w:rsidP="00FD3CBA">
      <w:pPr>
        <w:pStyle w:val="FieldText"/>
        <w:rPr>
          <w:rFonts w:cs="Arial"/>
        </w:rPr>
      </w:pPr>
      <w:r>
        <w:rPr>
          <w:rFonts w:cs="Arial"/>
        </w:rPr>
        <w:t xml:space="preserve">                        </w:t>
      </w:r>
      <w:r w:rsidRPr="00FD3CBA">
        <w:rPr>
          <w:u w:val="single"/>
        </w:rPr>
        <w:t xml:space="preserve"> Carmelita D. </w:t>
      </w:r>
      <w:proofErr w:type="spellStart"/>
      <w:r w:rsidRPr="00FD3CBA">
        <w:rPr>
          <w:u w:val="single"/>
        </w:rPr>
        <w:t>Buenaflor</w:t>
      </w:r>
      <w:proofErr w:type="spellEnd"/>
    </w:p>
    <w:p w:rsidR="008E1BD5" w:rsidRDefault="00FD3CBA" w:rsidP="008E1BD5">
      <w:pPr>
        <w:pStyle w:val="FieldText"/>
        <w:ind w:firstLine="1440"/>
      </w:pPr>
      <w:r>
        <w:t xml:space="preserve">    </w:t>
      </w:r>
      <w:r w:rsidR="008E1BD5" w:rsidRPr="00160B81">
        <w:t>Client Sponsor</w:t>
      </w:r>
    </w:p>
    <w:p w:rsidR="00160B81" w:rsidRDefault="00160B81" w:rsidP="00160B81"/>
    <w:p w:rsidR="003A1956" w:rsidRDefault="00E20AE0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9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4" w:name="_Toc67755746"/>
      <w:bookmarkStart w:id="45" w:name="_Toc77392562"/>
      <w:r w:rsidRPr="00A951FF">
        <w:rPr>
          <w:sz w:val="26"/>
          <w:szCs w:val="26"/>
        </w:rPr>
        <w:lastRenderedPageBreak/>
        <w:t>APPENDICES</w:t>
      </w:r>
      <w:bookmarkEnd w:id="43"/>
      <w:bookmarkEnd w:id="44"/>
      <w:bookmarkEnd w:id="45"/>
    </w:p>
    <w:p w:rsidR="00C27667" w:rsidRDefault="00D7046C" w:rsidP="003A1956">
      <w:pPr>
        <w:pStyle w:val="Heading2"/>
        <w:spacing w:before="480" w:after="240"/>
      </w:pPr>
      <w:bookmarkStart w:id="46" w:name="_Toc67755747"/>
      <w:bookmarkStart w:id="47" w:name="_Toc77392563"/>
      <w:r>
        <w:t>Document Guidelines</w:t>
      </w:r>
      <w:bookmarkEnd w:id="46"/>
      <w:bookmarkEnd w:id="47"/>
    </w:p>
    <w:p w:rsidR="00160B81" w:rsidRPr="003A1956" w:rsidRDefault="00160B81" w:rsidP="00160B81">
      <w:pPr>
        <w:ind w:left="590"/>
        <w:rPr>
          <w:rFonts w:cs="Arial"/>
        </w:rPr>
      </w:pPr>
      <w:bookmarkStart w:id="48" w:name="Omitted"/>
      <w:bookmarkStart w:id="49" w:name="_Project_Charter_Document_Sections_O"/>
      <w:bookmarkStart w:id="50" w:name="_Project_Quality_Plan_Sections_Omitt"/>
      <w:bookmarkStart w:id="51" w:name="_Toc527953329"/>
      <w:bookmarkStart w:id="52" w:name="_Toc67755752"/>
      <w:bookmarkEnd w:id="48"/>
      <w:bookmarkEnd w:id="49"/>
      <w:bookmarkEnd w:id="50"/>
    </w:p>
    <w:p w:rsidR="002D5392" w:rsidRDefault="00C27667" w:rsidP="003A1956">
      <w:pPr>
        <w:pStyle w:val="Heading2"/>
        <w:spacing w:before="480" w:after="240"/>
      </w:pPr>
      <w:bookmarkStart w:id="53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51"/>
      <w:bookmarkEnd w:id="52"/>
      <w:bookmarkEnd w:id="53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E20AE0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9" o:title="BD10290_"/>
          </v:shape>
        </w:pict>
      </w:r>
    </w:p>
    <w:sectPr w:rsidR="003A1956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268" w:rsidRDefault="00861268">
      <w:r>
        <w:separator/>
      </w:r>
    </w:p>
  </w:endnote>
  <w:endnote w:type="continuationSeparator" w:id="0">
    <w:p w:rsidR="00861268" w:rsidRDefault="00861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61C" w:rsidRPr="006E5963" w:rsidRDefault="005C461C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E20AE0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E20AE0">
      <w:rPr>
        <w:noProof/>
        <w:sz w:val="18"/>
        <w:szCs w:val="18"/>
      </w:rPr>
      <w:t>9/1/2016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61C" w:rsidRPr="006E5963" w:rsidRDefault="005C461C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5C461C" w:rsidRPr="006E5963" w:rsidRDefault="005C461C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5C461C" w:rsidRPr="006E5963" w:rsidRDefault="005C461C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268" w:rsidRDefault="00861268">
      <w:r>
        <w:separator/>
      </w:r>
    </w:p>
  </w:footnote>
  <w:footnote w:type="continuationSeparator" w:id="0">
    <w:p w:rsidR="00861268" w:rsidRDefault="00861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61C" w:rsidRPr="006E5963" w:rsidRDefault="005C461C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5C461C" w:rsidRPr="00D0286D" w:rsidRDefault="005C461C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437E6D"/>
    <w:multiLevelType w:val="hybridMultilevel"/>
    <w:tmpl w:val="F0C2FD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3B24C9"/>
    <w:multiLevelType w:val="hybridMultilevel"/>
    <w:tmpl w:val="8DF8E6F8"/>
    <w:lvl w:ilvl="0" w:tplc="3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7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4"/>
  </w:num>
  <w:num w:numId="9">
    <w:abstractNumId w:val="4"/>
  </w:num>
  <w:num w:numId="10">
    <w:abstractNumId w:val="6"/>
  </w:num>
  <w:num w:numId="11">
    <w:abstractNumId w:val="2"/>
  </w:num>
  <w:num w:numId="12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6692A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83063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1CE3"/>
    <w:rsid w:val="005A6DC8"/>
    <w:rsid w:val="005B2D77"/>
    <w:rsid w:val="005C1B07"/>
    <w:rsid w:val="005C461C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4F64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1787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126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642E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D01EA"/>
    <w:rsid w:val="00AE095C"/>
    <w:rsid w:val="00AF3151"/>
    <w:rsid w:val="00AF4C81"/>
    <w:rsid w:val="00B004EE"/>
    <w:rsid w:val="00B118C0"/>
    <w:rsid w:val="00B120AE"/>
    <w:rsid w:val="00B22714"/>
    <w:rsid w:val="00B25572"/>
    <w:rsid w:val="00B34BA9"/>
    <w:rsid w:val="00B566A3"/>
    <w:rsid w:val="00B70DA1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042F5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3C3C"/>
    <w:rsid w:val="00C5488C"/>
    <w:rsid w:val="00C76BAB"/>
    <w:rsid w:val="00C77FEF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53393"/>
    <w:rsid w:val="00D638B8"/>
    <w:rsid w:val="00D6695C"/>
    <w:rsid w:val="00D7046C"/>
    <w:rsid w:val="00D738D8"/>
    <w:rsid w:val="00D82D05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6040"/>
    <w:rsid w:val="00E01FE6"/>
    <w:rsid w:val="00E05BA3"/>
    <w:rsid w:val="00E05D3D"/>
    <w:rsid w:val="00E20AE0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0DC7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D3CBA"/>
    <w:rsid w:val="00FE0ABE"/>
    <w:rsid w:val="00FE1166"/>
    <w:rsid w:val="00FF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08753C"/>
  <w15:docId w15:val="{896C727F-6F04-4577-8617-23C7DE74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C77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7FEF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AD0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A776B5-4459-487F-9F87-5A8EE49DD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4</TotalTime>
  <Pages>7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Carl Dominique Bueno</cp:lastModifiedBy>
  <cp:revision>6</cp:revision>
  <cp:lastPrinted>2004-07-12T06:29:00Z</cp:lastPrinted>
  <dcterms:created xsi:type="dcterms:W3CDTF">2016-06-27T05:44:00Z</dcterms:created>
  <dcterms:modified xsi:type="dcterms:W3CDTF">2016-09-01T05:52:00Z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