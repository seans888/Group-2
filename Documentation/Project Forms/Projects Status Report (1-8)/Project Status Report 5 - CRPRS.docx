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143E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E143E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774444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</w:t>
            </w:r>
            <w:r w:rsidR="00774444">
              <w:rPr>
                <w:rFonts w:cs="Arial"/>
                <w:sz w:val="20"/>
              </w:rPr>
              <w:t xml:space="preserve"> assigned</w:t>
            </w:r>
            <w:r w:rsidR="005C461C">
              <w:rPr>
                <w:rFonts w:cs="Arial"/>
                <w:sz w:val="20"/>
              </w:rPr>
              <w:t xml:space="preserve">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143E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74444" w:rsidRDefault="00774444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Starting to organize project.</w:t>
            </w:r>
          </w:p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E143E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Conceptualization of work flow.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143E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Consulting </w:t>
            </w:r>
            <w:r w:rsidR="00774444">
              <w:rPr>
                <w:rFonts w:cs="Arial"/>
                <w:sz w:val="20"/>
              </w:rPr>
              <w:t xml:space="preserve">a </w:t>
            </w:r>
            <w:r>
              <w:rPr>
                <w:rFonts w:cs="Arial"/>
                <w:sz w:val="20"/>
              </w:rPr>
              <w:t>Project Adviser</w:t>
            </w:r>
            <w:r w:rsidR="00774444">
              <w:rPr>
                <w:rFonts w:cs="Arial"/>
                <w:sz w:val="20"/>
              </w:rPr>
              <w:t xml:space="preserve"> on IT Professors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</w:t>
            </w:r>
            <w:r w:rsidR="00751787">
              <w:rPr>
                <w:rFonts w:cs="Arial"/>
                <w:sz w:val="20"/>
              </w:rPr>
              <w:t xml:space="preserve">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</w:t>
            </w:r>
            <w:r w:rsidR="004F78CF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Learning how to use repository</w:t>
            </w:r>
          </w:p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Project within the class</w:t>
            </w:r>
          </w:p>
        </w:tc>
      </w:tr>
      <w:tr w:rsidR="004F78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4F78CF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06/28/16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</w:t>
            </w:r>
          </w:p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4F78CF" w:rsidRDefault="004F78CF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of Diagram</w:t>
            </w:r>
            <w:r w:rsidR="00774444">
              <w:rPr>
                <w:rFonts w:cs="Arial"/>
                <w:sz w:val="20"/>
              </w:rPr>
              <w:t>s</w:t>
            </w:r>
          </w:p>
          <w:p w:rsidR="00774444" w:rsidRDefault="00774444" w:rsidP="0077444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4F78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F78CF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1260" w:type="dxa"/>
          </w:tcPr>
          <w:p w:rsidR="004F78CF" w:rsidRDefault="004F78C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06/29/16</w:t>
            </w:r>
          </w:p>
        </w:tc>
        <w:tc>
          <w:tcPr>
            <w:tcW w:w="1980" w:type="dxa"/>
          </w:tcPr>
          <w:p w:rsidR="004F78CF" w:rsidRDefault="004F78CF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4F78CF" w:rsidRDefault="004F78CF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Signing of Project Adviser proposal.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Data Gathering on Client. 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Establishing diagrams.</w:t>
            </w:r>
          </w:p>
          <w:p w:rsidR="009016E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Scheduling of task in month of July.</w:t>
            </w:r>
          </w:p>
        </w:tc>
      </w:tr>
      <w:tr w:rsidR="00C5253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5.1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07/06/16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Meeting with the Client. </w:t>
            </w:r>
          </w:p>
        </w:tc>
      </w:tr>
      <w:tr w:rsidR="00C5253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52536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52536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C52536" w:rsidRDefault="00C5253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C52536" w:rsidRDefault="00C52536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C52536" w:rsidRDefault="00C5253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Preparing </w:t>
            </w:r>
            <w:r w:rsidR="00774444">
              <w:rPr>
                <w:rFonts w:cs="Arial"/>
                <w:sz w:val="20"/>
              </w:rPr>
              <w:t xml:space="preserve">project </w:t>
            </w:r>
            <w:r>
              <w:rPr>
                <w:rFonts w:cs="Arial"/>
                <w:sz w:val="20"/>
              </w:rPr>
              <w:t xml:space="preserve">documentation </w:t>
            </w:r>
          </w:p>
        </w:tc>
      </w:tr>
      <w:tr w:rsidR="007744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77444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5.3</w:t>
            </w:r>
          </w:p>
        </w:tc>
        <w:tc>
          <w:tcPr>
            <w:tcW w:w="1260" w:type="dxa"/>
          </w:tcPr>
          <w:p w:rsidR="00774444" w:rsidRDefault="007744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07/08/16</w:t>
            </w:r>
          </w:p>
        </w:tc>
        <w:tc>
          <w:tcPr>
            <w:tcW w:w="1980" w:type="dxa"/>
          </w:tcPr>
          <w:p w:rsidR="00774444" w:rsidRDefault="00774444" w:rsidP="00C5253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74444" w:rsidRDefault="00774444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with other resources</w:t>
            </w:r>
            <w:r>
              <w:rPr>
                <w:rFonts w:cs="Arial"/>
                <w:sz w:val="20"/>
              </w:rPr>
              <w:br/>
            </w:r>
            <w:r w:rsidR="009016E6">
              <w:rPr>
                <w:rFonts w:cs="Arial"/>
                <w:sz w:val="20"/>
              </w:rPr>
              <w:t>Updating Projects Wiki</w:t>
            </w:r>
          </w:p>
        </w:tc>
      </w:tr>
      <w:tr w:rsidR="0077444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74444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774444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Checking drafts of Diagrams </w:t>
            </w:r>
          </w:p>
          <w:p w:rsidR="00774444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the remaining diagrams.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07/07/16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Planning for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07/14/16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9016E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Discussing drafts of Diagrams within the class</w:t>
            </w:r>
            <w:r>
              <w:rPr>
                <w:rFonts w:cs="Arial"/>
                <w:sz w:val="20"/>
              </w:rPr>
              <w:br/>
              <w:t>Project Meeting</w:t>
            </w:r>
            <w:r>
              <w:rPr>
                <w:rFonts w:cs="Arial"/>
                <w:sz w:val="20"/>
              </w:rPr>
              <w:br/>
              <w:t>Organizing Projects Wiki &amp; other requirements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  <w:r>
              <w:rPr>
                <w:rFonts w:cs="Arial"/>
                <w:sz w:val="20"/>
              </w:rPr>
              <w:br/>
              <w:t>Establishing Project Content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8.1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07/19/16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</w:p>
        </w:tc>
      </w:tr>
      <w:tr w:rsidR="009016E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8.2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07/20/16</w:t>
            </w:r>
          </w:p>
        </w:tc>
        <w:tc>
          <w:tcPr>
            <w:tcW w:w="1980" w:type="dxa"/>
          </w:tcPr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Project Contents</w:t>
            </w:r>
          </w:p>
          <w:p w:rsidR="009016E6" w:rsidRDefault="009016E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Uploading requirements on OneNote and Projects Wiki.</w:t>
            </w:r>
          </w:p>
        </w:tc>
      </w:tr>
      <w:tr w:rsidR="009016E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16E6" w:rsidRDefault="009016E6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9016E6" w:rsidRDefault="009016E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07/21/16</w:t>
            </w:r>
          </w:p>
        </w:tc>
        <w:tc>
          <w:tcPr>
            <w:tcW w:w="1980" w:type="dxa"/>
          </w:tcPr>
          <w:p w:rsidR="009016E6" w:rsidRDefault="002D6334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</w:t>
            </w:r>
            <w:r w:rsidR="009016E6">
              <w:rPr>
                <w:rFonts w:cs="Arial"/>
                <w:sz w:val="20"/>
              </w:rPr>
              <w:t xml:space="preserve">&amp; </w:t>
            </w:r>
          </w:p>
          <w:p w:rsidR="009016E6" w:rsidRDefault="009016E6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9016E6" w:rsidRDefault="009016E6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Discussion with Project Adviser</w:t>
            </w:r>
            <w:r>
              <w:rPr>
                <w:rFonts w:cs="Arial"/>
                <w:sz w:val="20"/>
              </w:rPr>
              <w:br/>
            </w:r>
            <w:r w:rsidR="00AE28F8">
              <w:rPr>
                <w:rFonts w:cs="Arial"/>
                <w:sz w:val="20"/>
              </w:rPr>
              <w:t>Project Presentation for</w:t>
            </w:r>
            <w:r>
              <w:rPr>
                <w:rFonts w:cs="Arial"/>
                <w:sz w:val="20"/>
              </w:rPr>
              <w:t xml:space="preserve"> Midterm</w:t>
            </w:r>
            <w:r w:rsidR="00AE28F8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563D4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63D43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563D43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563D43" w:rsidRDefault="002D6334" w:rsidP="009016E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563D43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Discussing with Project Adviser </w:t>
            </w:r>
          </w:p>
        </w:tc>
      </w:tr>
      <w:tr w:rsidR="00563D4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63D43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10.0.1</w:t>
            </w:r>
          </w:p>
        </w:tc>
        <w:tc>
          <w:tcPr>
            <w:tcW w:w="1260" w:type="dxa"/>
          </w:tcPr>
          <w:p w:rsidR="00563D43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563D43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563D43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First Project Presentation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10.0.2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07/25/16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Project.</w:t>
            </w:r>
            <w:r>
              <w:rPr>
                <w:rFonts w:cs="Arial"/>
                <w:sz w:val="20"/>
              </w:rPr>
              <w:br/>
              <w:t>Project Content and Event Table</w:t>
            </w:r>
          </w:p>
        </w:tc>
      </w:tr>
      <w:tr w:rsidR="002D633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10.1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07/27/16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the client for reviews of the project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10.2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07/28/16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Discussing with project adviser </w:t>
            </w:r>
          </w:p>
        </w:tc>
      </w:tr>
      <w:tr w:rsidR="002D633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11.0</w:t>
            </w: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08/01/16</w:t>
            </w: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Carl Bueno &amp; </w:t>
            </w:r>
          </w:p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Rosales</w:t>
            </w: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Project</w:t>
            </w:r>
            <w:r>
              <w:rPr>
                <w:rFonts w:cs="Arial"/>
                <w:sz w:val="20"/>
              </w:rPr>
              <w:br/>
              <w:t>Discussion with project professor</w:t>
            </w:r>
          </w:p>
        </w:tc>
      </w:tr>
      <w:tr w:rsidR="002D6334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D6334" w:rsidRDefault="002D6334" w:rsidP="004F78C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2D6334" w:rsidRDefault="002D633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2D6334" w:rsidRDefault="002D6334" w:rsidP="002D6334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2D6334" w:rsidRDefault="002D6334" w:rsidP="00AE28F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4873C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CD0D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bookmarkStart w:id="16" w:name="_GoBack"/>
    <w:bookmarkEnd w:id="16"/>
    <w:p w:rsidR="00080D2B" w:rsidRDefault="00CD0D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r>
        <w:fldChar w:fldCharType="begin"/>
      </w:r>
      <w:r>
        <w:instrText xml:space="preserve"> HYPERLINK \l "_Toc77392559" </w:instrText>
      </w:r>
      <w:r>
        <w:fldChar w:fldCharType="separate"/>
      </w:r>
      <w:r w:rsidR="00080D2B" w:rsidRPr="00126FE1">
        <w:rPr>
          <w:rStyle w:val="Hyperlink"/>
        </w:rPr>
        <w:t>2.1</w:t>
      </w:r>
      <w:r w:rsidR="00080D2B">
        <w:rPr>
          <w:rFonts w:ascii="Times New Roman" w:hAnsi="Times New Roman"/>
          <w:bCs w:val="0"/>
          <w:sz w:val="24"/>
          <w:szCs w:val="24"/>
        </w:rPr>
        <w:tab/>
      </w:r>
      <w:r w:rsidR="00080D2B" w:rsidRPr="00126FE1">
        <w:rPr>
          <w:rStyle w:val="Hyperlink"/>
        </w:rPr>
        <w:t>Project Status Report Details</w:t>
      </w:r>
      <w:r w:rsidR="00080D2B">
        <w:rPr>
          <w:webHidden/>
        </w:rPr>
        <w:tab/>
      </w:r>
      <w:r w:rsidR="004873C6">
        <w:rPr>
          <w:webHidden/>
        </w:rPr>
        <w:fldChar w:fldCharType="begin"/>
      </w:r>
      <w:r w:rsidR="00080D2B">
        <w:rPr>
          <w:webHidden/>
        </w:rPr>
        <w:instrText xml:space="preserve"> PAGEREF _Toc77392559 \h </w:instrText>
      </w:r>
      <w:r w:rsidR="004873C6">
        <w:rPr>
          <w:webHidden/>
        </w:rPr>
      </w:r>
      <w:r w:rsidR="004873C6">
        <w:rPr>
          <w:webHidden/>
        </w:rPr>
        <w:fldChar w:fldCharType="separate"/>
      </w:r>
      <w:r w:rsidR="00963A8A">
        <w:rPr>
          <w:webHidden/>
        </w:rPr>
        <w:t>3</w:t>
      </w:r>
      <w:r w:rsidR="004873C6">
        <w:rPr>
          <w:webHidden/>
        </w:rPr>
        <w:fldChar w:fldCharType="end"/>
      </w:r>
      <w:r>
        <w:fldChar w:fldCharType="end"/>
      </w:r>
    </w:p>
    <w:p w:rsidR="00080D2B" w:rsidRDefault="00CD0D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CD0D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CD0D7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4873C6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4873C6">
          <w:rPr>
            <w:noProof/>
            <w:webHidden/>
          </w:rPr>
        </w:r>
        <w:r w:rsidR="004873C6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4873C6">
          <w:rPr>
            <w:noProof/>
            <w:webHidden/>
          </w:rPr>
          <w:fldChar w:fldCharType="end"/>
        </w:r>
      </w:hyperlink>
    </w:p>
    <w:p w:rsidR="00080D2B" w:rsidRDefault="00CD0D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080D2B" w:rsidRDefault="00CD0D7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4873C6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4873C6">
          <w:rPr>
            <w:webHidden/>
          </w:rPr>
        </w:r>
        <w:r w:rsidR="004873C6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4873C6">
          <w:rPr>
            <w:webHidden/>
          </w:rPr>
          <w:fldChar w:fldCharType="end"/>
        </w:r>
      </w:hyperlink>
    </w:p>
    <w:p w:rsidR="00FD3CBA" w:rsidRDefault="004873C6" w:rsidP="00FD3CBA">
      <w:r>
        <w:rPr>
          <w:rFonts w:cs="Arial"/>
          <w:b/>
          <w:bCs/>
          <w:caps/>
        </w:rPr>
        <w:fldChar w:fldCharType="end"/>
      </w:r>
      <w:bookmarkStart w:id="17" w:name="_Toc67755723"/>
      <w:bookmarkStart w:id="18" w:name="_Toc77392557"/>
      <w:bookmarkStart w:id="19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FD3CBA" w:rsidRPr="00FD3CBA" w:rsidRDefault="00FD3CBA" w:rsidP="00FD3CBA"/>
    <w:bookmarkEnd w:id="19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E143EC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3"/>
      <w:r w:rsidRPr="00C77FEF">
        <w:rPr>
          <w:rFonts w:ascii="Arial" w:hAnsi="Arial" w:cs="Arial"/>
          <w:sz w:val="20"/>
          <w:szCs w:val="20"/>
        </w:rPr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4F78C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F78CF" w:rsidRDefault="004F78C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Project Adviser proposal form</w:t>
                  </w:r>
                </w:p>
              </w:tc>
              <w:tc>
                <w:tcPr>
                  <w:tcW w:w="1250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F78CF" w:rsidRDefault="004F78CF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4873C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873C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E28F8" w:rsidP="002E63D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4873C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4873C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C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4873C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C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4873C6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4873C6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4873C6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7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AE28F8" w:rsidRDefault="00AE28F8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UML Diagram 2.x</w:t>
                  </w:r>
                </w:p>
                <w:p w:rsidR="00D6695C" w:rsidRPr="00C13EAB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7"/>
                </w:p>
                <w:bookmarkStart w:id="38" w:name="Text30"/>
                <w:p w:rsidR="00D6695C" w:rsidRDefault="004873C6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8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143EC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E143E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8E1BD5" w:rsidP="00E37DB8"/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143E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D74" w:rsidRDefault="00CD0D74">
      <w:r>
        <w:separator/>
      </w:r>
    </w:p>
  </w:endnote>
  <w:endnote w:type="continuationSeparator" w:id="0">
    <w:p w:rsidR="00CD0D74" w:rsidRDefault="00CD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143EC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143EC">
      <w:rPr>
        <w:noProof/>
        <w:sz w:val="18"/>
        <w:szCs w:val="18"/>
      </w:rPr>
      <w:t>9/1/2016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9016E6" w:rsidRPr="006E5963" w:rsidRDefault="009016E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D74" w:rsidRDefault="00CD0D74">
      <w:r>
        <w:separator/>
      </w:r>
    </w:p>
  </w:footnote>
  <w:footnote w:type="continuationSeparator" w:id="0">
    <w:p w:rsidR="00CD0D74" w:rsidRDefault="00CD0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6E6" w:rsidRPr="006E5963" w:rsidRDefault="009016E6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9016E6" w:rsidRPr="00D0286D" w:rsidRDefault="009016E6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D6334"/>
    <w:rsid w:val="002E1753"/>
    <w:rsid w:val="002E63DC"/>
    <w:rsid w:val="00306E75"/>
    <w:rsid w:val="00320FD0"/>
    <w:rsid w:val="0032495F"/>
    <w:rsid w:val="00330146"/>
    <w:rsid w:val="00341A61"/>
    <w:rsid w:val="003557E7"/>
    <w:rsid w:val="00356A0E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3C6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78CF"/>
    <w:rsid w:val="00500E9A"/>
    <w:rsid w:val="00524BE7"/>
    <w:rsid w:val="005272F4"/>
    <w:rsid w:val="00534D52"/>
    <w:rsid w:val="00563D43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4444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3B72"/>
    <w:rsid w:val="007E4DDF"/>
    <w:rsid w:val="007F2EC4"/>
    <w:rsid w:val="008003F6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6E6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E28F8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536"/>
    <w:rsid w:val="00C53C3C"/>
    <w:rsid w:val="00C5488C"/>
    <w:rsid w:val="00C76BAB"/>
    <w:rsid w:val="00C77FEF"/>
    <w:rsid w:val="00C805B3"/>
    <w:rsid w:val="00CB3366"/>
    <w:rsid w:val="00CD0D74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DF793F"/>
    <w:rsid w:val="00E01FE6"/>
    <w:rsid w:val="00E05BA3"/>
    <w:rsid w:val="00E05D3D"/>
    <w:rsid w:val="00E143EC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31C31"/>
  <w15:docId w15:val="{C794CFC0-BF6F-40A9-8FDA-8636D0F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4873C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73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4873C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4873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73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73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73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873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873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4873C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4873C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4873C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4873C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4873C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4873C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4873C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4873C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4873C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4873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3C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4873C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873C6"/>
    <w:rPr>
      <w:sz w:val="18"/>
    </w:rPr>
  </w:style>
  <w:style w:type="paragraph" w:styleId="BodyText3">
    <w:name w:val="Body Text 3"/>
    <w:basedOn w:val="Normal"/>
    <w:rsid w:val="004873C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4873C6"/>
    <w:rPr>
      <w:sz w:val="16"/>
    </w:rPr>
  </w:style>
  <w:style w:type="paragraph" w:customStyle="1" w:styleId="StyleHeading3Italic">
    <w:name w:val="Style Heading 3 + Italic"/>
    <w:basedOn w:val="Heading3"/>
    <w:rsid w:val="004873C6"/>
    <w:rPr>
      <w:i/>
      <w:iCs/>
    </w:rPr>
  </w:style>
  <w:style w:type="character" w:customStyle="1" w:styleId="StyleHeading3ItalicChar">
    <w:name w:val="Style Heading 3 + Italic Char"/>
    <w:basedOn w:val="Heading3CharChar"/>
    <w:rsid w:val="004873C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873C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873C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873C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932DF-B1A1-4DA9-8EFF-157DCA01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4</cp:revision>
  <cp:lastPrinted>2004-07-12T06:29:00Z</cp:lastPrinted>
  <dcterms:created xsi:type="dcterms:W3CDTF">2016-08-01T05:39:00Z</dcterms:created>
  <dcterms:modified xsi:type="dcterms:W3CDTF">2016-09-01T05:57:00Z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